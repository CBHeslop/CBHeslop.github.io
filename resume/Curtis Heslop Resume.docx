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3CCD2653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341DBF2" w14:textId="77777777" w:rsidR="00692703" w:rsidRPr="00CF1A49" w:rsidRDefault="00D72434" w:rsidP="00913946">
            <w:pPr>
              <w:pStyle w:val="Title"/>
            </w:pPr>
            <w:r>
              <w:t>Curtis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Heslop</w:t>
            </w:r>
          </w:p>
          <w:p w14:paraId="109F7A1B" w14:textId="77777777" w:rsidR="00692703" w:rsidRPr="00CF1A49" w:rsidRDefault="00D72434" w:rsidP="00913946">
            <w:pPr>
              <w:pStyle w:val="ContactInfo"/>
              <w:contextualSpacing w:val="0"/>
            </w:pPr>
            <w:r>
              <w:t>1123 E 750 S Layton UT 84041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06749778E1EC491C87D2E399776640B5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801-643-9417</w:t>
            </w:r>
          </w:p>
          <w:p w14:paraId="511C1136" w14:textId="5A9728C4" w:rsidR="00692703" w:rsidRPr="00CF1A49" w:rsidRDefault="007744DB" w:rsidP="00913946">
            <w:pPr>
              <w:pStyle w:val="ContactInfoEmphasis"/>
              <w:contextualSpacing w:val="0"/>
            </w:pPr>
            <w:hyperlink r:id="rId7" w:history="1">
              <w:r w:rsidR="00BA4353" w:rsidRPr="00BA4353">
                <w:rPr>
                  <w:rStyle w:val="Hyperlink"/>
                </w:rPr>
                <w:t>Email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09E6C8A99E3F43CBA58CBD04D50CBA8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 w:rsidR="00C73662">
                <w:rPr>
                  <w:rStyle w:val="Hyperlink"/>
                </w:rPr>
                <w:t>GitHub Portfolio</w:t>
              </w:r>
            </w:hyperlink>
          </w:p>
        </w:tc>
      </w:tr>
      <w:tr w:rsidR="009571D8" w:rsidRPr="00CF1A49" w14:paraId="3F8A4642" w14:textId="77777777" w:rsidTr="00692703">
        <w:tc>
          <w:tcPr>
            <w:tcW w:w="9360" w:type="dxa"/>
            <w:tcMar>
              <w:top w:w="432" w:type="dxa"/>
            </w:tcMar>
          </w:tcPr>
          <w:p w14:paraId="282F13F6" w14:textId="77777777" w:rsidR="001755A8" w:rsidRDefault="00F30089" w:rsidP="00913946">
            <w:pPr>
              <w:contextualSpacing w:val="0"/>
            </w:pPr>
            <w:bookmarkStart w:id="0" w:name="_GoBack"/>
            <w:r>
              <w:t xml:space="preserve">My goals are to be </w:t>
            </w:r>
            <w:r w:rsidR="00BA4353">
              <w:t>a part</w:t>
            </w:r>
            <w:r>
              <w:t xml:space="preserve"> of a </w:t>
            </w:r>
            <w:r w:rsidR="00BA4353">
              <w:t>team-oriented</w:t>
            </w:r>
            <w:r>
              <w:t xml:space="preserve"> </w:t>
            </w:r>
            <w:r w:rsidR="00EB0EED">
              <w:t>o</w:t>
            </w:r>
            <w:r w:rsidR="00756F53">
              <w:t>rganization</w:t>
            </w:r>
            <w:r w:rsidR="00EB0EED">
              <w:t xml:space="preserve"> where we can grow together </w:t>
            </w:r>
            <w:r w:rsidR="00756F53">
              <w:t xml:space="preserve">and </w:t>
            </w:r>
            <w:r w:rsidR="00DE7C0D">
              <w:t xml:space="preserve">give the customer </w:t>
            </w:r>
            <w:r w:rsidR="00150065">
              <w:t>an honest and wonderful experience.</w:t>
            </w:r>
          </w:p>
          <w:p w14:paraId="59D97417" w14:textId="77777777" w:rsidR="006E7570" w:rsidRDefault="006E7570" w:rsidP="00913946">
            <w:pPr>
              <w:contextualSpacing w:val="0"/>
            </w:pPr>
          </w:p>
          <w:sdt>
            <w:sdtPr>
              <w:alias w:val="Skills:"/>
              <w:tag w:val="Skills:"/>
              <w:id w:val="-1392877668"/>
              <w:placeholder>
                <w:docPart w:val="D98377A74F76430AB86B9229DEA89A7B"/>
              </w:placeholder>
              <w:temporary/>
              <w:showingPlcHdr/>
              <w15:appearance w15:val="hidden"/>
            </w:sdtPr>
            <w:sdtContent>
              <w:p w14:paraId="06477CC9" w14:textId="77777777" w:rsidR="006E7570" w:rsidRPr="00CF1A49" w:rsidRDefault="006E7570" w:rsidP="006E7570">
                <w:pPr>
                  <w:pStyle w:val="Heading1"/>
                  <w:outlineLvl w:val="0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4680"/>
              <w:gridCol w:w="4680"/>
            </w:tblGrid>
            <w:tr w:rsidR="006E7570" w:rsidRPr="006E1507" w14:paraId="4D5621F5" w14:textId="77777777" w:rsidTr="00674DFF">
              <w:tc>
                <w:tcPr>
                  <w:tcW w:w="4675" w:type="dxa"/>
                </w:tcPr>
                <w:p w14:paraId="7F8AEA1B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HTML</w:t>
                  </w:r>
                </w:p>
                <w:p w14:paraId="0F440BC4" w14:textId="77777777" w:rsidR="006E7570" w:rsidRDefault="006E7570" w:rsidP="006E7570">
                  <w:pPr>
                    <w:pStyle w:val="ListBullet"/>
                    <w:contextualSpacing w:val="0"/>
                  </w:pPr>
                  <w:r>
                    <w:t>CSS and SASS</w:t>
                  </w:r>
                </w:p>
                <w:p w14:paraId="40841EB7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Experience with JavaScript</w:t>
                  </w: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279B3B62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Experience with C++ and </w:t>
                  </w:r>
                  <w:proofErr w:type="spellStart"/>
                  <w:r>
                    <w:t>MediaWiki</w:t>
                  </w:r>
                  <w:proofErr w:type="spellEnd"/>
                </w:p>
                <w:p w14:paraId="0941DD7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>Understanding of GitHub</w:t>
                  </w:r>
                </w:p>
                <w:p w14:paraId="3EDA0748" w14:textId="77777777" w:rsidR="006E7570" w:rsidRPr="006E1507" w:rsidRDefault="006E7570" w:rsidP="006E7570">
                  <w:pPr>
                    <w:pStyle w:val="ListBullet"/>
                    <w:contextualSpacing w:val="0"/>
                  </w:pPr>
                  <w:r>
                    <w:t xml:space="preserve">Photoshop and InDesign </w:t>
                  </w:r>
                </w:p>
              </w:tc>
            </w:tr>
          </w:tbl>
          <w:p w14:paraId="25441299" w14:textId="7670A0E5" w:rsidR="006E7570" w:rsidRPr="00CF1A49" w:rsidRDefault="006E7570" w:rsidP="00913946">
            <w:pPr>
              <w:contextualSpacing w:val="0"/>
            </w:pPr>
          </w:p>
        </w:tc>
      </w:tr>
    </w:tbl>
    <w:bookmarkEnd w:id="0"/>
    <w:p w14:paraId="36B6212D" w14:textId="77777777" w:rsidR="004E01EB" w:rsidRPr="00CF1A49" w:rsidRDefault="007744DB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B9D6A526501C4B60A2796370ED7AE2B3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417B4ED" w14:textId="77777777" w:rsidTr="00D66A52">
        <w:tc>
          <w:tcPr>
            <w:tcW w:w="9355" w:type="dxa"/>
          </w:tcPr>
          <w:p w14:paraId="042394F7" w14:textId="77777777" w:rsidR="001D0BF1" w:rsidRPr="00CF1A49" w:rsidRDefault="00EF5BB0" w:rsidP="001D0BF1">
            <w:pPr>
              <w:pStyle w:val="Heading3"/>
              <w:contextualSpacing w:val="0"/>
              <w:outlineLvl w:val="2"/>
            </w:pPr>
            <w:r>
              <w:t>nov 2010</w:t>
            </w:r>
            <w:r w:rsidR="001D0BF1" w:rsidRPr="00CF1A49">
              <w:t xml:space="preserve"> – </w:t>
            </w:r>
            <w:r>
              <w:t>present</w:t>
            </w:r>
          </w:p>
          <w:p w14:paraId="6416847F" w14:textId="77777777" w:rsidR="001D0BF1" w:rsidRPr="00CF1A49" w:rsidRDefault="00EF5BB0" w:rsidP="001D0BF1">
            <w:pPr>
              <w:pStyle w:val="Heading2"/>
              <w:contextualSpacing w:val="0"/>
              <w:outlineLvl w:val="1"/>
            </w:pPr>
            <w:r>
              <w:t>Tech 2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 xml:space="preserve">Kroger </w:t>
            </w:r>
          </w:p>
          <w:p w14:paraId="4EE5E1E4" w14:textId="77777777" w:rsidR="001E3120" w:rsidRPr="00CF1A49" w:rsidRDefault="008F6032" w:rsidP="001D0BF1">
            <w:pPr>
              <w:contextualSpacing w:val="0"/>
            </w:pPr>
            <w:r>
              <w:t xml:space="preserve">Manufacturing frozen dough rolls in a team setting and oversee safety in the Frozen area. Converted existing plant website into a Wikipedia format using </w:t>
            </w:r>
            <w:proofErr w:type="spellStart"/>
            <w:r>
              <w:t>MediaWiki</w:t>
            </w:r>
            <w:proofErr w:type="spellEnd"/>
            <w:r>
              <w:t>.</w:t>
            </w:r>
          </w:p>
        </w:tc>
      </w:tr>
      <w:tr w:rsidR="00F61DF9" w:rsidRPr="00CF1A49" w14:paraId="12B91373" w14:textId="77777777" w:rsidTr="00F61DF9">
        <w:tc>
          <w:tcPr>
            <w:tcW w:w="9355" w:type="dxa"/>
            <w:tcMar>
              <w:top w:w="216" w:type="dxa"/>
            </w:tcMar>
          </w:tcPr>
          <w:p w14:paraId="7C84E4C6" w14:textId="77777777" w:rsidR="00F61DF9" w:rsidRPr="00CF1A49" w:rsidRDefault="009628D6" w:rsidP="00F61DF9">
            <w:pPr>
              <w:pStyle w:val="Heading3"/>
              <w:contextualSpacing w:val="0"/>
              <w:outlineLvl w:val="2"/>
            </w:pPr>
            <w:r>
              <w:t>2007</w:t>
            </w:r>
            <w:r w:rsidR="00F61DF9" w:rsidRPr="00CF1A49">
              <w:t xml:space="preserve"> – </w:t>
            </w:r>
            <w:r>
              <w:t>2009</w:t>
            </w:r>
          </w:p>
          <w:p w14:paraId="114989BA" w14:textId="77777777" w:rsidR="00F61DF9" w:rsidRPr="00CF1A49" w:rsidRDefault="009628D6" w:rsidP="00F61DF9">
            <w:pPr>
              <w:pStyle w:val="Heading2"/>
              <w:contextualSpacing w:val="0"/>
              <w:outlineLvl w:val="1"/>
            </w:pPr>
            <w:r>
              <w:t>Missionary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The churh of jesus christ of latter-day saints</w:t>
            </w:r>
          </w:p>
          <w:p w14:paraId="4D35598B" w14:textId="77777777" w:rsidR="00F61DF9" w:rsidRDefault="009628D6" w:rsidP="00F61DF9">
            <w:r>
              <w:t xml:space="preserve">Prepare, organize and teach Gospel Doctrine. </w:t>
            </w:r>
          </w:p>
        </w:tc>
      </w:tr>
    </w:tbl>
    <w:sdt>
      <w:sdtPr>
        <w:alias w:val="Education:"/>
        <w:tag w:val="Education:"/>
        <w:id w:val="-1908763273"/>
        <w:placeholder>
          <w:docPart w:val="AC2038A3F691467084EA1C5F824DDDA1"/>
        </w:placeholder>
        <w:temporary/>
        <w:showingPlcHdr/>
        <w15:appearance w15:val="hidden"/>
      </w:sdtPr>
      <w:sdtEndPr/>
      <w:sdtContent>
        <w:p w14:paraId="612BD01B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796D6481" w14:textId="77777777" w:rsidTr="00D66A52">
        <w:tc>
          <w:tcPr>
            <w:tcW w:w="9355" w:type="dxa"/>
          </w:tcPr>
          <w:p w14:paraId="68DB97E3" w14:textId="77777777" w:rsidR="001D0BF1" w:rsidRPr="00CF1A49" w:rsidRDefault="00AA1D1C" w:rsidP="001D0BF1">
            <w:pPr>
              <w:pStyle w:val="Heading3"/>
              <w:contextualSpacing w:val="0"/>
              <w:outlineLvl w:val="2"/>
            </w:pPr>
            <w:r>
              <w:t>2017 - present</w:t>
            </w:r>
          </w:p>
          <w:p w14:paraId="4B5ED7E0" w14:textId="77777777" w:rsidR="001D0BF1" w:rsidRPr="00CF1A49" w:rsidRDefault="00AA1D1C" w:rsidP="001D0BF1">
            <w:pPr>
              <w:pStyle w:val="Heading2"/>
              <w:contextualSpacing w:val="0"/>
              <w:outlineLvl w:val="1"/>
            </w:pPr>
            <w:r>
              <w:t>bachelors</w:t>
            </w:r>
            <w:r w:rsidR="001D0BF1" w:rsidRPr="00CF1A49">
              <w:t xml:space="preserve">, </w:t>
            </w:r>
            <w:r w:rsidR="00D72434">
              <w:rPr>
                <w:rStyle w:val="SubtleReference"/>
              </w:rPr>
              <w:t>B</w:t>
            </w:r>
            <w:r>
              <w:rPr>
                <w:rStyle w:val="SubtleReference"/>
              </w:rPr>
              <w:t>righam young university Idaho</w:t>
            </w:r>
            <w:r w:rsidR="00EF5BB0">
              <w:rPr>
                <w:rStyle w:val="SubtleReference"/>
              </w:rPr>
              <w:t xml:space="preserve"> Online</w:t>
            </w:r>
          </w:p>
          <w:p w14:paraId="108C823F" w14:textId="77777777" w:rsidR="007538DC" w:rsidRPr="00CF1A49" w:rsidRDefault="00EF5BB0" w:rsidP="007538DC">
            <w:pPr>
              <w:contextualSpacing w:val="0"/>
            </w:pPr>
            <w:r>
              <w:t>Majoring in Web Design and Development, current GPA is 3.50</w:t>
            </w:r>
          </w:p>
        </w:tc>
      </w:tr>
      <w:tr w:rsidR="00F61DF9" w:rsidRPr="00CF1A49" w14:paraId="153D9FD4" w14:textId="77777777" w:rsidTr="00F61DF9">
        <w:tc>
          <w:tcPr>
            <w:tcW w:w="9355" w:type="dxa"/>
            <w:tcMar>
              <w:top w:w="216" w:type="dxa"/>
            </w:tcMar>
          </w:tcPr>
          <w:p w14:paraId="74B59CD9" w14:textId="77777777" w:rsidR="00F61DF9" w:rsidRPr="00CF1A49" w:rsidRDefault="00D72434" w:rsidP="00F61DF9">
            <w:pPr>
              <w:pStyle w:val="Heading3"/>
              <w:contextualSpacing w:val="0"/>
              <w:outlineLvl w:val="2"/>
            </w:pPr>
            <w:r>
              <w:t>2003</w:t>
            </w:r>
          </w:p>
          <w:p w14:paraId="764F37ED" w14:textId="77777777" w:rsidR="00F61DF9" w:rsidRPr="00CF1A49" w:rsidRDefault="00D72434" w:rsidP="00F61DF9">
            <w:pPr>
              <w:pStyle w:val="Heading2"/>
              <w:contextualSpacing w:val="0"/>
              <w:outlineLvl w:val="1"/>
            </w:pPr>
            <w:r>
              <w:t>Diploma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Layton High school</w:t>
            </w:r>
          </w:p>
          <w:p w14:paraId="58216C1E" w14:textId="77777777" w:rsidR="00F61DF9" w:rsidRDefault="00D72434" w:rsidP="00F61DF9">
            <w:r>
              <w:t xml:space="preserve">Focused on general education, art and drafting/design. </w:t>
            </w:r>
          </w:p>
        </w:tc>
      </w:tr>
    </w:tbl>
    <w:sdt>
      <w:sdtPr>
        <w:alias w:val="Activities:"/>
        <w:tag w:val="Activities:"/>
        <w:id w:val="1223332893"/>
        <w:placeholder>
          <w:docPart w:val="9809F00C60124DB5AF5339702130F223"/>
        </w:placeholder>
        <w:temporary/>
        <w:showingPlcHdr/>
        <w15:appearance w15:val="hidden"/>
      </w:sdtPr>
      <w:sdtEndPr/>
      <w:sdtContent>
        <w:p w14:paraId="5A86237A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670BD530" w14:textId="77777777" w:rsidR="00B51D1B" w:rsidRPr="006E1507" w:rsidRDefault="004E378B" w:rsidP="006E1507">
      <w:r>
        <w:t xml:space="preserve">My first joy is my family. When I’m not spending time with my family I enjoy creating. I have always been into art and design, whether through drawing or photography. 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EA3AD" w14:textId="77777777" w:rsidR="007744DB" w:rsidRDefault="007744DB" w:rsidP="0068194B">
      <w:r>
        <w:separator/>
      </w:r>
    </w:p>
    <w:p w14:paraId="5079F3B8" w14:textId="77777777" w:rsidR="007744DB" w:rsidRDefault="007744DB"/>
    <w:p w14:paraId="7187CBCF" w14:textId="77777777" w:rsidR="007744DB" w:rsidRDefault="007744DB"/>
  </w:endnote>
  <w:endnote w:type="continuationSeparator" w:id="0">
    <w:p w14:paraId="582B0512" w14:textId="77777777" w:rsidR="007744DB" w:rsidRDefault="007744DB" w:rsidP="0068194B">
      <w:r>
        <w:continuationSeparator/>
      </w:r>
    </w:p>
    <w:p w14:paraId="056E5750" w14:textId="77777777" w:rsidR="007744DB" w:rsidRDefault="007744DB"/>
    <w:p w14:paraId="751859D9" w14:textId="77777777" w:rsidR="007744DB" w:rsidRDefault="007744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16CF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EF5B9" w14:textId="77777777" w:rsidR="007744DB" w:rsidRDefault="007744DB" w:rsidP="0068194B">
      <w:r>
        <w:separator/>
      </w:r>
    </w:p>
    <w:p w14:paraId="39F59E3D" w14:textId="77777777" w:rsidR="007744DB" w:rsidRDefault="007744DB"/>
    <w:p w14:paraId="1EC45072" w14:textId="77777777" w:rsidR="007744DB" w:rsidRDefault="007744DB"/>
  </w:footnote>
  <w:footnote w:type="continuationSeparator" w:id="0">
    <w:p w14:paraId="2A111B6A" w14:textId="77777777" w:rsidR="007744DB" w:rsidRDefault="007744DB" w:rsidP="0068194B">
      <w:r>
        <w:continuationSeparator/>
      </w:r>
    </w:p>
    <w:p w14:paraId="6D556AAD" w14:textId="77777777" w:rsidR="007744DB" w:rsidRDefault="007744DB"/>
    <w:p w14:paraId="00EA5F65" w14:textId="77777777" w:rsidR="007744DB" w:rsidRDefault="007744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984978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B566516" wp14:editId="6C70FF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146283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34"/>
    <w:rsid w:val="000001EF"/>
    <w:rsid w:val="00007322"/>
    <w:rsid w:val="00007728"/>
    <w:rsid w:val="0002142A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50065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378B"/>
    <w:rsid w:val="00510392"/>
    <w:rsid w:val="00513E2A"/>
    <w:rsid w:val="00566A35"/>
    <w:rsid w:val="0056701E"/>
    <w:rsid w:val="005740D7"/>
    <w:rsid w:val="005A0F26"/>
    <w:rsid w:val="005A1B10"/>
    <w:rsid w:val="005A1D7B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6E7570"/>
    <w:rsid w:val="00712D8B"/>
    <w:rsid w:val="007273B7"/>
    <w:rsid w:val="00733E0A"/>
    <w:rsid w:val="0074403D"/>
    <w:rsid w:val="00746D44"/>
    <w:rsid w:val="007538DC"/>
    <w:rsid w:val="00756F53"/>
    <w:rsid w:val="00757803"/>
    <w:rsid w:val="007744DB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6032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28D6"/>
    <w:rsid w:val="009650EA"/>
    <w:rsid w:val="0097790C"/>
    <w:rsid w:val="0098506E"/>
    <w:rsid w:val="009A44CE"/>
    <w:rsid w:val="009C123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1D1C"/>
    <w:rsid w:val="00AB32F8"/>
    <w:rsid w:val="00AB610B"/>
    <w:rsid w:val="00AD360E"/>
    <w:rsid w:val="00AD40FB"/>
    <w:rsid w:val="00AD782D"/>
    <w:rsid w:val="00AE7650"/>
    <w:rsid w:val="00B10EBE"/>
    <w:rsid w:val="00B236F1"/>
    <w:rsid w:val="00B23DD3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4353"/>
    <w:rsid w:val="00BB4E51"/>
    <w:rsid w:val="00BD431F"/>
    <w:rsid w:val="00BE423E"/>
    <w:rsid w:val="00BF61AC"/>
    <w:rsid w:val="00C47FA6"/>
    <w:rsid w:val="00C57FC6"/>
    <w:rsid w:val="00C66A7D"/>
    <w:rsid w:val="00C73662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434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E7C0D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B0EED"/>
    <w:rsid w:val="00EC1351"/>
    <w:rsid w:val="00EC4CBF"/>
    <w:rsid w:val="00ED57F9"/>
    <w:rsid w:val="00EE2CA8"/>
    <w:rsid w:val="00EF17E8"/>
    <w:rsid w:val="00EF51D9"/>
    <w:rsid w:val="00EF5BB0"/>
    <w:rsid w:val="00F130DD"/>
    <w:rsid w:val="00F24884"/>
    <w:rsid w:val="00F30089"/>
    <w:rsid w:val="00F476C4"/>
    <w:rsid w:val="00F61DF9"/>
    <w:rsid w:val="00F81960"/>
    <w:rsid w:val="00F82893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79A7A"/>
  <w15:chartTrackingRefBased/>
  <w15:docId w15:val="{76041CB3-8DAB-42FD-9C68-8053350B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BA4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bheslop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zoethemonky@hotmail.com?subject=Curtis%20Heslop%20Resume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ir%20Heslop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749778E1EC491C87D2E3997766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32DF3C-2048-4EE9-B6A3-7E264B5051A7}"/>
      </w:docPartPr>
      <w:docPartBody>
        <w:p w:rsidR="006C2CB0" w:rsidRDefault="00F25683">
          <w:pPr>
            <w:pStyle w:val="06749778E1EC491C87D2E399776640B5"/>
          </w:pPr>
          <w:r w:rsidRPr="00CF1A49">
            <w:t>·</w:t>
          </w:r>
        </w:p>
      </w:docPartBody>
    </w:docPart>
    <w:docPart>
      <w:docPartPr>
        <w:name w:val="09E6C8A99E3F43CBA58CBD04D50CB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B6929C-9422-4B60-822E-70C5F63164D1}"/>
      </w:docPartPr>
      <w:docPartBody>
        <w:p w:rsidR="006C2CB0" w:rsidRDefault="00F25683">
          <w:pPr>
            <w:pStyle w:val="09E6C8A99E3F43CBA58CBD04D50CBA8A"/>
          </w:pPr>
          <w:r w:rsidRPr="00CF1A49">
            <w:t>·</w:t>
          </w:r>
        </w:p>
      </w:docPartBody>
    </w:docPart>
    <w:docPart>
      <w:docPartPr>
        <w:name w:val="B9D6A526501C4B60A2796370ED7A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2D5C2-1D2D-4461-A27F-4A1A7B1EABF3}"/>
      </w:docPartPr>
      <w:docPartBody>
        <w:p w:rsidR="006C2CB0" w:rsidRDefault="00F25683">
          <w:pPr>
            <w:pStyle w:val="B9D6A526501C4B60A2796370ED7AE2B3"/>
          </w:pPr>
          <w:r w:rsidRPr="00CF1A49">
            <w:t>Experience</w:t>
          </w:r>
        </w:p>
      </w:docPartBody>
    </w:docPart>
    <w:docPart>
      <w:docPartPr>
        <w:name w:val="AC2038A3F691467084EA1C5F824DD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CAB7D-D903-4460-9EE7-A68A08F8629A}"/>
      </w:docPartPr>
      <w:docPartBody>
        <w:p w:rsidR="006C2CB0" w:rsidRDefault="00F25683">
          <w:pPr>
            <w:pStyle w:val="AC2038A3F691467084EA1C5F824DDDA1"/>
          </w:pPr>
          <w:r w:rsidRPr="00CF1A49">
            <w:t>Education</w:t>
          </w:r>
        </w:p>
      </w:docPartBody>
    </w:docPart>
    <w:docPart>
      <w:docPartPr>
        <w:name w:val="9809F00C60124DB5AF5339702130F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95378-D4E3-42F5-A899-71CD37EFBFD2}"/>
      </w:docPartPr>
      <w:docPartBody>
        <w:p w:rsidR="006C2CB0" w:rsidRDefault="00F25683">
          <w:pPr>
            <w:pStyle w:val="9809F00C60124DB5AF5339702130F223"/>
          </w:pPr>
          <w:r w:rsidRPr="00CF1A49">
            <w:t>Activities</w:t>
          </w:r>
        </w:p>
      </w:docPartBody>
    </w:docPart>
    <w:docPart>
      <w:docPartPr>
        <w:name w:val="D98377A74F76430AB86B9229DEA89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984C5-D51C-4ECF-A0DE-25A7402EE5F4}"/>
      </w:docPartPr>
      <w:docPartBody>
        <w:p w:rsidR="00000000" w:rsidRDefault="001922FB" w:rsidP="001922FB">
          <w:pPr>
            <w:pStyle w:val="D98377A74F76430AB86B9229DEA89A7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83"/>
    <w:rsid w:val="00165F08"/>
    <w:rsid w:val="001922FB"/>
    <w:rsid w:val="003B0A2B"/>
    <w:rsid w:val="006C2CB0"/>
    <w:rsid w:val="00F2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72DD7481364B69A9357B1E69AE04AC">
    <w:name w:val="B172DD7481364B69A9357B1E69AE04AC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F318483B83D4576AC3C04E203EC6FC4">
    <w:name w:val="BF318483B83D4576AC3C04E203EC6FC4"/>
  </w:style>
  <w:style w:type="paragraph" w:customStyle="1" w:styleId="0059B506E6BD4EB79FC1A6740B1227C7">
    <w:name w:val="0059B506E6BD4EB79FC1A6740B1227C7"/>
  </w:style>
  <w:style w:type="paragraph" w:customStyle="1" w:styleId="06749778E1EC491C87D2E399776640B5">
    <w:name w:val="06749778E1EC491C87D2E399776640B5"/>
  </w:style>
  <w:style w:type="paragraph" w:customStyle="1" w:styleId="16F77EC83166432A953E172C1A2D1D34">
    <w:name w:val="16F77EC83166432A953E172C1A2D1D34"/>
  </w:style>
  <w:style w:type="paragraph" w:customStyle="1" w:styleId="515255DD0570460A97D479993DF3F3BA">
    <w:name w:val="515255DD0570460A97D479993DF3F3BA"/>
  </w:style>
  <w:style w:type="paragraph" w:customStyle="1" w:styleId="09E6C8A99E3F43CBA58CBD04D50CBA8A">
    <w:name w:val="09E6C8A99E3F43CBA58CBD04D50CBA8A"/>
  </w:style>
  <w:style w:type="paragraph" w:customStyle="1" w:styleId="CFC5FB5669FA472589FBD25574BCEAA7">
    <w:name w:val="CFC5FB5669FA472589FBD25574BCEAA7"/>
  </w:style>
  <w:style w:type="paragraph" w:customStyle="1" w:styleId="68DD8A88CB6543BE8E253F8CA945036F">
    <w:name w:val="68DD8A88CB6543BE8E253F8CA945036F"/>
  </w:style>
  <w:style w:type="paragraph" w:customStyle="1" w:styleId="0BAF7FD5380F4353AF7DF6D8C04C31F4">
    <w:name w:val="0BAF7FD5380F4353AF7DF6D8C04C31F4"/>
  </w:style>
  <w:style w:type="paragraph" w:customStyle="1" w:styleId="BC41BB7FC58A4053A6E51ADD31B36908">
    <w:name w:val="BC41BB7FC58A4053A6E51ADD31B36908"/>
  </w:style>
  <w:style w:type="paragraph" w:customStyle="1" w:styleId="B9D6A526501C4B60A2796370ED7AE2B3">
    <w:name w:val="B9D6A526501C4B60A2796370ED7AE2B3"/>
  </w:style>
  <w:style w:type="paragraph" w:customStyle="1" w:styleId="CF4BD630ABE6402A9830ADF30C8F422A">
    <w:name w:val="CF4BD630ABE6402A9830ADF30C8F422A"/>
  </w:style>
  <w:style w:type="paragraph" w:customStyle="1" w:styleId="F4F878B962DA4578AEEBCB55B04568F9">
    <w:name w:val="F4F878B962DA4578AEEBCB55B04568F9"/>
  </w:style>
  <w:style w:type="paragraph" w:customStyle="1" w:styleId="990085F72C80406687470D0E2836C48A">
    <w:name w:val="990085F72C80406687470D0E2836C48A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8A6BC704E9F45249EC777CD97D7329C">
    <w:name w:val="58A6BC704E9F45249EC777CD97D7329C"/>
  </w:style>
  <w:style w:type="paragraph" w:customStyle="1" w:styleId="536865E0FECC4C3A9471AB67BCAC8F83">
    <w:name w:val="536865E0FECC4C3A9471AB67BCAC8F83"/>
  </w:style>
  <w:style w:type="paragraph" w:customStyle="1" w:styleId="76F7F9758F054BE3834ADF6216EBB92D">
    <w:name w:val="76F7F9758F054BE3834ADF6216EBB92D"/>
  </w:style>
  <w:style w:type="paragraph" w:customStyle="1" w:styleId="75BE2D660F8544EDAC545823AE6967DE">
    <w:name w:val="75BE2D660F8544EDAC545823AE6967DE"/>
  </w:style>
  <w:style w:type="paragraph" w:customStyle="1" w:styleId="1297FAAE496548DDBA4D37C3E6C8C78F">
    <w:name w:val="1297FAAE496548DDBA4D37C3E6C8C78F"/>
  </w:style>
  <w:style w:type="paragraph" w:customStyle="1" w:styleId="9DCD9BD0BF0D4A3FB3246ED000659D1D">
    <w:name w:val="9DCD9BD0BF0D4A3FB3246ED000659D1D"/>
  </w:style>
  <w:style w:type="paragraph" w:customStyle="1" w:styleId="7E660E4672DD4699A2FEF678B78EBD8A">
    <w:name w:val="7E660E4672DD4699A2FEF678B78EBD8A"/>
  </w:style>
  <w:style w:type="paragraph" w:customStyle="1" w:styleId="AC2038A3F691467084EA1C5F824DDDA1">
    <w:name w:val="AC2038A3F691467084EA1C5F824DDDA1"/>
  </w:style>
  <w:style w:type="paragraph" w:customStyle="1" w:styleId="137BDB1CF1F34B33B3D1F5FB2A48097F">
    <w:name w:val="137BDB1CF1F34B33B3D1F5FB2A48097F"/>
  </w:style>
  <w:style w:type="paragraph" w:customStyle="1" w:styleId="111EED325597443FB6D47C68529E1E7E">
    <w:name w:val="111EED325597443FB6D47C68529E1E7E"/>
  </w:style>
  <w:style w:type="paragraph" w:customStyle="1" w:styleId="28A2D1C6708045AFBE06F1CFAC60FA82">
    <w:name w:val="28A2D1C6708045AFBE06F1CFAC60FA82"/>
  </w:style>
  <w:style w:type="paragraph" w:customStyle="1" w:styleId="AEF53BEDE1D24F118DA89DADCEEEC635">
    <w:name w:val="AEF53BEDE1D24F118DA89DADCEEEC635"/>
  </w:style>
  <w:style w:type="paragraph" w:customStyle="1" w:styleId="7CB3EB65C6E84D87BD0C464FF65FB06E">
    <w:name w:val="7CB3EB65C6E84D87BD0C464FF65FB06E"/>
  </w:style>
  <w:style w:type="paragraph" w:customStyle="1" w:styleId="099388A2EEB04D3D839D063710919003">
    <w:name w:val="099388A2EEB04D3D839D063710919003"/>
  </w:style>
  <w:style w:type="paragraph" w:customStyle="1" w:styleId="77717397C87A4ABFBBC335F61BDF913E">
    <w:name w:val="77717397C87A4ABFBBC335F61BDF913E"/>
  </w:style>
  <w:style w:type="paragraph" w:customStyle="1" w:styleId="A7D35A7CE2FC40E7A788103B33483119">
    <w:name w:val="A7D35A7CE2FC40E7A788103B33483119"/>
  </w:style>
  <w:style w:type="paragraph" w:customStyle="1" w:styleId="E93515772482431CAFFB3CE02FD54061">
    <w:name w:val="E93515772482431CAFFB3CE02FD54061"/>
  </w:style>
  <w:style w:type="paragraph" w:customStyle="1" w:styleId="28A3EAEA7AD54C3BA7DA1146E8BF4012">
    <w:name w:val="28A3EAEA7AD54C3BA7DA1146E8BF4012"/>
  </w:style>
  <w:style w:type="paragraph" w:customStyle="1" w:styleId="1FA7DA3824104CFB911F828538AFFB37">
    <w:name w:val="1FA7DA3824104CFB911F828538AFFB37"/>
  </w:style>
  <w:style w:type="paragraph" w:customStyle="1" w:styleId="AE960B523E514EBF957D74B1A3F5469A">
    <w:name w:val="AE960B523E514EBF957D74B1A3F5469A"/>
  </w:style>
  <w:style w:type="paragraph" w:customStyle="1" w:styleId="B1FDA50E5555445A948703993EA68B34">
    <w:name w:val="B1FDA50E5555445A948703993EA68B34"/>
  </w:style>
  <w:style w:type="paragraph" w:customStyle="1" w:styleId="B7D008FA60E94C96804059CD7B99F98F">
    <w:name w:val="B7D008FA60E94C96804059CD7B99F98F"/>
  </w:style>
  <w:style w:type="paragraph" w:customStyle="1" w:styleId="071DAECDC52F48B48CDFE3FE84F0831C">
    <w:name w:val="071DAECDC52F48B48CDFE3FE84F0831C"/>
  </w:style>
  <w:style w:type="paragraph" w:customStyle="1" w:styleId="525C2AE328474B0ABF1E01A68BBB5825">
    <w:name w:val="525C2AE328474B0ABF1E01A68BBB5825"/>
  </w:style>
  <w:style w:type="paragraph" w:customStyle="1" w:styleId="9809F00C60124DB5AF5339702130F223">
    <w:name w:val="9809F00C60124DB5AF5339702130F223"/>
  </w:style>
  <w:style w:type="paragraph" w:customStyle="1" w:styleId="73826F8A730F40198928A208C93F83D8">
    <w:name w:val="73826F8A730F40198928A208C93F83D8"/>
  </w:style>
  <w:style w:type="paragraph" w:customStyle="1" w:styleId="D98377A74F76430AB86B9229DEA89A7B">
    <w:name w:val="D98377A74F76430AB86B9229DEA89A7B"/>
    <w:rsid w:val="001922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130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Heslop</dc:creator>
  <cp:keywords/>
  <dc:description/>
  <cp:lastModifiedBy>Curtis Heslop</cp:lastModifiedBy>
  <cp:revision>6</cp:revision>
  <dcterms:created xsi:type="dcterms:W3CDTF">2019-01-28T19:26:00Z</dcterms:created>
  <dcterms:modified xsi:type="dcterms:W3CDTF">2019-02-11T05:43:00Z</dcterms:modified>
  <cp:category/>
</cp:coreProperties>
</file>